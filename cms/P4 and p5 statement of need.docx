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F03" w:rsidRDefault="00075BA0">
      <w:pPr>
        <w:rPr>
          <w:sz w:val="24"/>
        </w:rPr>
      </w:pPr>
      <w:r>
        <w:rPr>
          <w:sz w:val="24"/>
        </w:rPr>
        <w:t xml:space="preserve">P4 statement of need – this is essential as the login system will be a key part of the website and will allow users to access private information without others also being able to </w:t>
      </w:r>
    </w:p>
    <w:p w:rsidR="00075BA0" w:rsidRPr="00075BA0" w:rsidRDefault="00075BA0">
      <w:pPr>
        <w:rPr>
          <w:sz w:val="24"/>
        </w:rPr>
      </w:pPr>
      <w:r>
        <w:rPr>
          <w:sz w:val="24"/>
        </w:rPr>
        <w:t>P5 statement of need – the CMS is needed as this will be a key part of the website and will draw the user to the website</w:t>
      </w:r>
      <w:bookmarkStart w:id="0" w:name="_GoBack"/>
      <w:bookmarkEnd w:id="0"/>
    </w:p>
    <w:sectPr w:rsidR="00075BA0" w:rsidRPr="00075BA0" w:rsidSect="00171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BA0"/>
    <w:rsid w:val="00021B4D"/>
    <w:rsid w:val="000302D5"/>
    <w:rsid w:val="0003747B"/>
    <w:rsid w:val="00043532"/>
    <w:rsid w:val="00061B78"/>
    <w:rsid w:val="00075BA0"/>
    <w:rsid w:val="000B2CCC"/>
    <w:rsid w:val="000C76CF"/>
    <w:rsid w:val="000E4DC1"/>
    <w:rsid w:val="000E6712"/>
    <w:rsid w:val="00105EBE"/>
    <w:rsid w:val="00124636"/>
    <w:rsid w:val="00146B69"/>
    <w:rsid w:val="00162F9F"/>
    <w:rsid w:val="00165D32"/>
    <w:rsid w:val="001678B6"/>
    <w:rsid w:val="00171F03"/>
    <w:rsid w:val="001760EA"/>
    <w:rsid w:val="00185203"/>
    <w:rsid w:val="0019035A"/>
    <w:rsid w:val="00194269"/>
    <w:rsid w:val="001E6AC2"/>
    <w:rsid w:val="00211CEE"/>
    <w:rsid w:val="0022410C"/>
    <w:rsid w:val="0026428C"/>
    <w:rsid w:val="00285C1E"/>
    <w:rsid w:val="002A634E"/>
    <w:rsid w:val="002B0DF2"/>
    <w:rsid w:val="002B26E4"/>
    <w:rsid w:val="002B318B"/>
    <w:rsid w:val="002C0770"/>
    <w:rsid w:val="002C3D47"/>
    <w:rsid w:val="002D056D"/>
    <w:rsid w:val="002D14B6"/>
    <w:rsid w:val="002F6738"/>
    <w:rsid w:val="00310B2C"/>
    <w:rsid w:val="00314E9A"/>
    <w:rsid w:val="003166FB"/>
    <w:rsid w:val="00330748"/>
    <w:rsid w:val="00331C78"/>
    <w:rsid w:val="00334A27"/>
    <w:rsid w:val="003431FF"/>
    <w:rsid w:val="00366A04"/>
    <w:rsid w:val="00386703"/>
    <w:rsid w:val="003B7B10"/>
    <w:rsid w:val="003C62ED"/>
    <w:rsid w:val="003D380C"/>
    <w:rsid w:val="003F10A3"/>
    <w:rsid w:val="003F2E5A"/>
    <w:rsid w:val="00442CC9"/>
    <w:rsid w:val="0045174B"/>
    <w:rsid w:val="0046700E"/>
    <w:rsid w:val="00473FCD"/>
    <w:rsid w:val="00483348"/>
    <w:rsid w:val="00492D96"/>
    <w:rsid w:val="0049559E"/>
    <w:rsid w:val="004C1265"/>
    <w:rsid w:val="004D0BB3"/>
    <w:rsid w:val="004E32F7"/>
    <w:rsid w:val="004F5B7E"/>
    <w:rsid w:val="00503706"/>
    <w:rsid w:val="00513A1D"/>
    <w:rsid w:val="005147F5"/>
    <w:rsid w:val="005151A0"/>
    <w:rsid w:val="00520F39"/>
    <w:rsid w:val="00523B0A"/>
    <w:rsid w:val="00524580"/>
    <w:rsid w:val="00550946"/>
    <w:rsid w:val="00575A49"/>
    <w:rsid w:val="00583FF3"/>
    <w:rsid w:val="00586779"/>
    <w:rsid w:val="00594A4D"/>
    <w:rsid w:val="005960FA"/>
    <w:rsid w:val="005A2B3A"/>
    <w:rsid w:val="005B343F"/>
    <w:rsid w:val="005F2F22"/>
    <w:rsid w:val="005F5AFF"/>
    <w:rsid w:val="00603F28"/>
    <w:rsid w:val="006209F9"/>
    <w:rsid w:val="00634AD2"/>
    <w:rsid w:val="006553A1"/>
    <w:rsid w:val="0065665D"/>
    <w:rsid w:val="00671542"/>
    <w:rsid w:val="0068239D"/>
    <w:rsid w:val="00693E2A"/>
    <w:rsid w:val="006A4831"/>
    <w:rsid w:val="006A55E9"/>
    <w:rsid w:val="006B3510"/>
    <w:rsid w:val="00705C90"/>
    <w:rsid w:val="00710B27"/>
    <w:rsid w:val="00736DD5"/>
    <w:rsid w:val="00752297"/>
    <w:rsid w:val="00770A34"/>
    <w:rsid w:val="0077367A"/>
    <w:rsid w:val="00777A20"/>
    <w:rsid w:val="007855B5"/>
    <w:rsid w:val="00787D04"/>
    <w:rsid w:val="007B1010"/>
    <w:rsid w:val="007C2645"/>
    <w:rsid w:val="007D4029"/>
    <w:rsid w:val="007D74AE"/>
    <w:rsid w:val="007E579A"/>
    <w:rsid w:val="00805DD4"/>
    <w:rsid w:val="00815EBB"/>
    <w:rsid w:val="00826831"/>
    <w:rsid w:val="008411FA"/>
    <w:rsid w:val="00843068"/>
    <w:rsid w:val="008514DE"/>
    <w:rsid w:val="008617F4"/>
    <w:rsid w:val="00886270"/>
    <w:rsid w:val="008A1867"/>
    <w:rsid w:val="008A26C5"/>
    <w:rsid w:val="008A5EE1"/>
    <w:rsid w:val="008A6F98"/>
    <w:rsid w:val="008B6C43"/>
    <w:rsid w:val="008D0AC5"/>
    <w:rsid w:val="008D132D"/>
    <w:rsid w:val="008D1606"/>
    <w:rsid w:val="008E217B"/>
    <w:rsid w:val="008E2786"/>
    <w:rsid w:val="00906506"/>
    <w:rsid w:val="00911E0D"/>
    <w:rsid w:val="009243C0"/>
    <w:rsid w:val="0092486C"/>
    <w:rsid w:val="009331B0"/>
    <w:rsid w:val="00963D92"/>
    <w:rsid w:val="00980894"/>
    <w:rsid w:val="009815B3"/>
    <w:rsid w:val="009A7854"/>
    <w:rsid w:val="009B0E95"/>
    <w:rsid w:val="009B3A0F"/>
    <w:rsid w:val="009B3CF3"/>
    <w:rsid w:val="009C696A"/>
    <w:rsid w:val="009D02BC"/>
    <w:rsid w:val="009D5952"/>
    <w:rsid w:val="009E1489"/>
    <w:rsid w:val="009E4D55"/>
    <w:rsid w:val="00A119B6"/>
    <w:rsid w:val="00A2101F"/>
    <w:rsid w:val="00A3512F"/>
    <w:rsid w:val="00A520F8"/>
    <w:rsid w:val="00A53345"/>
    <w:rsid w:val="00A73DD1"/>
    <w:rsid w:val="00A773CD"/>
    <w:rsid w:val="00A94DD8"/>
    <w:rsid w:val="00AF5DBD"/>
    <w:rsid w:val="00B00B3F"/>
    <w:rsid w:val="00B2100B"/>
    <w:rsid w:val="00B41833"/>
    <w:rsid w:val="00B440C3"/>
    <w:rsid w:val="00B4454E"/>
    <w:rsid w:val="00B4644B"/>
    <w:rsid w:val="00B55862"/>
    <w:rsid w:val="00B9106C"/>
    <w:rsid w:val="00BA039F"/>
    <w:rsid w:val="00BA3835"/>
    <w:rsid w:val="00BA4BFF"/>
    <w:rsid w:val="00BA6275"/>
    <w:rsid w:val="00BA62DE"/>
    <w:rsid w:val="00BB5697"/>
    <w:rsid w:val="00BC3060"/>
    <w:rsid w:val="00BC5FB5"/>
    <w:rsid w:val="00BD52F0"/>
    <w:rsid w:val="00C53928"/>
    <w:rsid w:val="00C61F95"/>
    <w:rsid w:val="00C81836"/>
    <w:rsid w:val="00C82874"/>
    <w:rsid w:val="00C872EE"/>
    <w:rsid w:val="00C939D5"/>
    <w:rsid w:val="00C9570A"/>
    <w:rsid w:val="00CA38EC"/>
    <w:rsid w:val="00CE176E"/>
    <w:rsid w:val="00CE588F"/>
    <w:rsid w:val="00CF0A40"/>
    <w:rsid w:val="00CF5D26"/>
    <w:rsid w:val="00D06D5D"/>
    <w:rsid w:val="00D108E4"/>
    <w:rsid w:val="00D13807"/>
    <w:rsid w:val="00D26331"/>
    <w:rsid w:val="00D30653"/>
    <w:rsid w:val="00D3147F"/>
    <w:rsid w:val="00D3229D"/>
    <w:rsid w:val="00D403D7"/>
    <w:rsid w:val="00D47040"/>
    <w:rsid w:val="00D62047"/>
    <w:rsid w:val="00D65DF0"/>
    <w:rsid w:val="00D66EDD"/>
    <w:rsid w:val="00D705EF"/>
    <w:rsid w:val="00DA69C9"/>
    <w:rsid w:val="00DC05DF"/>
    <w:rsid w:val="00DD1EDF"/>
    <w:rsid w:val="00E00F87"/>
    <w:rsid w:val="00E31412"/>
    <w:rsid w:val="00E40C1B"/>
    <w:rsid w:val="00E443A7"/>
    <w:rsid w:val="00E4648F"/>
    <w:rsid w:val="00E6592B"/>
    <w:rsid w:val="00E66690"/>
    <w:rsid w:val="00E74762"/>
    <w:rsid w:val="00EA3D3E"/>
    <w:rsid w:val="00EB24CB"/>
    <w:rsid w:val="00ED3E44"/>
    <w:rsid w:val="00ED509F"/>
    <w:rsid w:val="00EE748A"/>
    <w:rsid w:val="00EF1B40"/>
    <w:rsid w:val="00F83E3E"/>
    <w:rsid w:val="00F9571E"/>
    <w:rsid w:val="00FA594B"/>
    <w:rsid w:val="00FF1B5A"/>
    <w:rsid w:val="00FF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AE826"/>
  <w15:chartTrackingRefBased/>
  <w15:docId w15:val="{B1234A21-6DA7-4B23-853F-667D5F5FB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E7CB455</Template>
  <TotalTime>2</TotalTime>
  <Pages>1</Pages>
  <Words>45</Words>
  <Characters>257</Characters>
  <Application>Microsoft Office Word</Application>
  <DocSecurity>0</DocSecurity>
  <Lines>2</Lines>
  <Paragraphs>1</Paragraphs>
  <ScaleCrop>false</ScaleCrop>
  <Company>The Oldham College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Mitchell</dc:creator>
  <cp:keywords/>
  <dc:description/>
  <cp:lastModifiedBy>Steve Mitchell</cp:lastModifiedBy>
  <cp:revision>1</cp:revision>
  <dcterms:created xsi:type="dcterms:W3CDTF">2017-06-20T10:58:00Z</dcterms:created>
  <dcterms:modified xsi:type="dcterms:W3CDTF">2017-06-20T11:00:00Z</dcterms:modified>
</cp:coreProperties>
</file>